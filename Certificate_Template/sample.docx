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55FCD9" w14:textId="77777777" w:rsidR="00FA7CBF" w:rsidRDefault="00F05BA5" w:rsidP="000F4BBF">
      <w:pPr>
        <w:spacing w:line="240" w:lineRule="auto"/>
        <w:jc w:val="center"/>
        <w:rPr>
          <w:color w:val="FFFFFF" w:themeColor="background1"/>
        </w:rPr>
      </w:pPr>
      <w:r>
        <w:rPr>
          <w:noProof/>
        </w:rPr>
        <w:pict w14:anchorId="4FD198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in;margin-top:-54pt;width:756.3pt;height:521.4pt;z-index:-251658752;mso-position-horizontal-relative:margin;mso-position-vertical-relative:margin">
            <v:imagedata r:id="rId10" o:title="SIEP Certicate"/>
            <w10:wrap anchorx="margin" anchory="margin"/>
          </v:shape>
        </w:pict>
      </w:r>
      <w:r w:rsidR="00267DAB" w:rsidRPr="00C56A6E">
        <w:rPr>
          <w:color w:val="FFFFFF" w:themeColor="background1"/>
        </w:rPr>
        <w:br/>
      </w:r>
      <w:r w:rsidR="00267DAB" w:rsidRPr="00C56A6E">
        <w:rPr>
          <w:color w:val="FFFFFF" w:themeColor="background1"/>
        </w:rPr>
        <w:br/>
      </w:r>
    </w:p>
    <w:p w14:paraId="5A29AC05" w14:textId="39021BB5" w:rsidR="00213803" w:rsidRPr="000F4BBF" w:rsidRDefault="00267DAB" w:rsidP="000F4BBF">
      <w:pPr>
        <w:spacing w:line="240" w:lineRule="auto"/>
        <w:jc w:val="center"/>
        <w:rPr>
          <w:rFonts w:ascii="Daytona" w:hAnsi="Daytona"/>
          <w:color w:val="FFFFFF" w:themeColor="background1"/>
          <w:sz w:val="56"/>
          <w:szCs w:val="56"/>
        </w:rPr>
      </w:pPr>
      <w:r w:rsidRPr="00C56A6E">
        <w:rPr>
          <w:color w:val="FFFFFF" w:themeColor="background1"/>
        </w:rPr>
        <w:br/>
      </w:r>
      <w:r w:rsidR="006D1E30" w:rsidRPr="00877234">
        <w:rPr>
          <w:rFonts w:ascii="Daytona" w:hAnsi="Daytona"/>
          <w:color w:val="FFFFFF" w:themeColor="background1"/>
          <w:sz w:val="56"/>
          <w:szCs w:val="56"/>
        </w:rPr>
        <w:t xml:space="preserve">             </w:t>
      </w:r>
      <w:r w:rsidR="00E87368">
        <w:rPr>
          <w:rFonts w:ascii="Daytona" w:hAnsi="Daytona"/>
          <w:color w:val="FFFFFF" w:themeColor="background1"/>
          <w:sz w:val="56"/>
          <w:szCs w:val="56"/>
        </w:rPr>
        <w:t xml:space="preserve">  </w:t>
      </w:r>
      <w:r w:rsidR="008774E7">
        <w:rPr>
          <w:rFonts w:ascii="Daytona" w:hAnsi="Daytona"/>
          <w:color w:val="FFFFFF" w:themeColor="background1"/>
          <w:sz w:val="56"/>
          <w:szCs w:val="56"/>
        </w:rPr>
        <w:t xml:space="preserve"> </w:t>
      </w:r>
      <w:r w:rsidR="006D1E30" w:rsidRPr="00877234">
        <w:rPr>
          <w:rFonts w:ascii="Daytona" w:hAnsi="Daytona"/>
          <w:color w:val="FFFFFF" w:themeColor="background1"/>
          <w:sz w:val="56"/>
          <w:szCs w:val="56"/>
        </w:rPr>
        <w:t xml:space="preserve">  </w:t>
      </w:r>
      <w:r w:rsidR="006D1E30" w:rsidRPr="002F3000">
        <w:rPr>
          <w:rFonts w:ascii="Daytona" w:hAnsi="Daytona"/>
          <w:b/>
          <w:bCs/>
          <w:color w:val="FFCC00"/>
          <w:sz w:val="60"/>
          <w:szCs w:val="60"/>
        </w:rPr>
        <w:t>{INSERT EVENT NAME}</w:t>
      </w:r>
      <w:r w:rsidR="005A4DAE" w:rsidRPr="002F3000">
        <w:rPr>
          <w:rFonts w:ascii="Daytona" w:hAnsi="Daytona"/>
          <w:b/>
          <w:bCs/>
          <w:color w:val="FFCC00"/>
          <w:sz w:val="60"/>
          <w:szCs w:val="60"/>
        </w:rPr>
        <w:br/>
      </w:r>
    </w:p>
    <w:p w14:paraId="0EAA2B27" w14:textId="67F1AD27" w:rsidR="00B6694C" w:rsidRDefault="00B6694C" w:rsidP="00F20948">
      <w:pPr>
        <w:rPr>
          <w:color w:val="FFFFFF" w:themeColor="background1"/>
        </w:rPr>
      </w:pPr>
    </w:p>
    <w:p w14:paraId="7370B5E3" w14:textId="146CF851" w:rsidR="00B3295B" w:rsidRDefault="00B3295B" w:rsidP="00F20948">
      <w:pPr>
        <w:rPr>
          <w:color w:val="FFFFFF" w:themeColor="background1"/>
        </w:rPr>
      </w:pPr>
    </w:p>
    <w:p w14:paraId="10D76671" w14:textId="6D35A34F" w:rsidR="00FA7CBF" w:rsidRDefault="00FA7CBF" w:rsidP="00F20948">
      <w:pPr>
        <w:rPr>
          <w:color w:val="FFFFFF" w:themeColor="background1"/>
          <w:sz w:val="18"/>
        </w:rPr>
      </w:pPr>
    </w:p>
    <w:p w14:paraId="144E380E" w14:textId="17C93460" w:rsidR="00FA7CBF" w:rsidRPr="006577D8" w:rsidRDefault="00FA7CBF" w:rsidP="00F20948">
      <w:pPr>
        <w:rPr>
          <w:color w:val="FFFFFF" w:themeColor="background1"/>
          <w:sz w:val="18"/>
        </w:rPr>
      </w:pPr>
    </w:p>
    <w:p w14:paraId="0F4336E3" w14:textId="0925635E" w:rsidR="00DC04CC" w:rsidRPr="00FA7CBF" w:rsidRDefault="00752D46" w:rsidP="00FA7CBF">
      <w:pPr>
        <w:spacing w:line="240" w:lineRule="auto"/>
        <w:ind w:left="2160" w:firstLine="720"/>
        <w:jc w:val="center"/>
        <w:rPr>
          <w:rFonts w:ascii="Bahnschrift" w:hAnsi="Bahnschrift"/>
          <w:color w:val="FFFFFF" w:themeColor="background1"/>
          <w:sz w:val="72"/>
          <w:szCs w:val="96"/>
        </w:rPr>
      </w:pPr>
      <w:r w:rsidRPr="00DC04CC">
        <w:rPr>
          <w:rFonts w:ascii="Bahnschrift" w:hAnsi="Bahnschrift"/>
          <w:color w:val="FFFFFF" w:themeColor="background1"/>
          <w:sz w:val="72"/>
          <w:szCs w:val="96"/>
        </w:rPr>
        <w:t>{Name Surname}</w:t>
      </w:r>
    </w:p>
    <w:p w14:paraId="5ECD6E86" w14:textId="1CEAFEB3" w:rsidR="00FA7CBF" w:rsidRDefault="00FA7CBF" w:rsidP="00323BDA">
      <w:pPr>
        <w:ind w:left="2880"/>
        <w:jc w:val="center"/>
        <w:rPr>
          <w:rFonts w:ascii="Bahnschrift" w:hAnsi="Bahnschrift"/>
          <w:color w:val="FFFFFF" w:themeColor="background1"/>
          <w:sz w:val="8"/>
          <w:szCs w:val="96"/>
        </w:rPr>
      </w:pPr>
    </w:p>
    <w:p w14:paraId="7E39D8DD" w14:textId="77777777" w:rsidR="00FA7CBF" w:rsidRPr="003612E2" w:rsidRDefault="00FA7CBF" w:rsidP="00323BDA">
      <w:pPr>
        <w:ind w:left="2880"/>
        <w:jc w:val="center"/>
        <w:rPr>
          <w:rFonts w:ascii="Bahnschrift" w:hAnsi="Bahnschrift"/>
          <w:color w:val="FFFFFF" w:themeColor="background1"/>
          <w:sz w:val="8"/>
          <w:szCs w:val="96"/>
        </w:rPr>
      </w:pPr>
      <w:bookmarkStart w:id="0" w:name="_GoBack"/>
      <w:bookmarkEnd w:id="0"/>
    </w:p>
    <w:p w14:paraId="6C890588" w14:textId="4B943837" w:rsidR="00393966" w:rsidRPr="00E97DD0" w:rsidRDefault="00323BDA" w:rsidP="00323BDA">
      <w:pPr>
        <w:ind w:left="2880"/>
        <w:jc w:val="center"/>
        <w:rPr>
          <w:color w:val="FFFFFF" w:themeColor="background1"/>
          <w:sz w:val="26"/>
          <w:szCs w:val="26"/>
        </w:rPr>
      </w:pPr>
      <w:r w:rsidRPr="00E97DD0">
        <w:rPr>
          <w:color w:val="FFFFFF" w:themeColor="background1"/>
          <w:sz w:val="26"/>
          <w:szCs w:val="26"/>
        </w:rPr>
        <w:t>This certifies that he/she has attended and successfully completed the {INSERT EVENT NAME} on {EVENT DATE}, gaining valuable knowledge in the field.</w:t>
      </w:r>
    </w:p>
    <w:p w14:paraId="029D82B4" w14:textId="77777777" w:rsidR="00393966" w:rsidRPr="00C56A6E" w:rsidRDefault="00393966" w:rsidP="00F20948">
      <w:pPr>
        <w:rPr>
          <w:color w:val="FFFFFF" w:themeColor="background1"/>
        </w:rPr>
      </w:pPr>
    </w:p>
    <w:p w14:paraId="3093C686" w14:textId="77777777" w:rsidR="00393966" w:rsidRPr="00C56A6E" w:rsidRDefault="00393966" w:rsidP="00F20948">
      <w:pPr>
        <w:rPr>
          <w:color w:val="FFFFFF" w:themeColor="background1"/>
        </w:rPr>
      </w:pPr>
    </w:p>
    <w:p w14:paraId="4D4152C9" w14:textId="77777777" w:rsidR="00393966" w:rsidRPr="00C56A6E" w:rsidRDefault="00393966" w:rsidP="00F20948">
      <w:pPr>
        <w:rPr>
          <w:color w:val="FFFFFF" w:themeColor="background1"/>
        </w:rPr>
      </w:pPr>
    </w:p>
    <w:p w14:paraId="6BA9755E" w14:textId="77777777" w:rsidR="00393966" w:rsidRPr="00C56A6E" w:rsidRDefault="00393966" w:rsidP="00F20948">
      <w:pPr>
        <w:rPr>
          <w:color w:val="FFFFFF" w:themeColor="background1"/>
        </w:rPr>
      </w:pPr>
    </w:p>
    <w:sectPr w:rsidR="00393966" w:rsidRPr="00C56A6E" w:rsidSect="00F20948">
      <w:pgSz w:w="15120" w:h="10440" w:orient="landscape" w:code="7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975AE6" w14:textId="77777777" w:rsidR="00F05BA5" w:rsidRDefault="00F05BA5" w:rsidP="009D0EA8">
      <w:pPr>
        <w:spacing w:after="0" w:line="240" w:lineRule="auto"/>
      </w:pPr>
      <w:r>
        <w:separator/>
      </w:r>
    </w:p>
  </w:endnote>
  <w:endnote w:type="continuationSeparator" w:id="0">
    <w:p w14:paraId="1F4D4869" w14:textId="77777777" w:rsidR="00F05BA5" w:rsidRDefault="00F05BA5" w:rsidP="009D0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ytona">
    <w:altName w:val="Arial"/>
    <w:charset w:val="00"/>
    <w:family w:val="swiss"/>
    <w:pitch w:val="variable"/>
    <w:sig w:usb0="00000001" w:usb1="0000000A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CA7A35" w14:textId="77777777" w:rsidR="00F05BA5" w:rsidRDefault="00F05BA5" w:rsidP="009D0EA8">
      <w:pPr>
        <w:spacing w:after="0" w:line="240" w:lineRule="auto"/>
      </w:pPr>
      <w:r>
        <w:separator/>
      </w:r>
    </w:p>
  </w:footnote>
  <w:footnote w:type="continuationSeparator" w:id="0">
    <w:p w14:paraId="6CC93F07" w14:textId="77777777" w:rsidR="00F05BA5" w:rsidRDefault="00F05BA5" w:rsidP="009D0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206589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468F87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544D7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72E9D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3A271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3A722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AC3D5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98A97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2C39A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9C06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48"/>
    <w:rsid w:val="00007739"/>
    <w:rsid w:val="0003729F"/>
    <w:rsid w:val="00052A50"/>
    <w:rsid w:val="00084372"/>
    <w:rsid w:val="000A523F"/>
    <w:rsid w:val="000D166B"/>
    <w:rsid w:val="000E0501"/>
    <w:rsid w:val="000F4BBF"/>
    <w:rsid w:val="000F6267"/>
    <w:rsid w:val="00130AAD"/>
    <w:rsid w:val="001470F2"/>
    <w:rsid w:val="001620C0"/>
    <w:rsid w:val="00162AE8"/>
    <w:rsid w:val="001A429C"/>
    <w:rsid w:val="001B30AD"/>
    <w:rsid w:val="001C04DF"/>
    <w:rsid w:val="00213803"/>
    <w:rsid w:val="00267DAB"/>
    <w:rsid w:val="00283B0A"/>
    <w:rsid w:val="002B24CA"/>
    <w:rsid w:val="002C0430"/>
    <w:rsid w:val="002F3000"/>
    <w:rsid w:val="00303D39"/>
    <w:rsid w:val="0030609D"/>
    <w:rsid w:val="00323BDA"/>
    <w:rsid w:val="00330E93"/>
    <w:rsid w:val="00354987"/>
    <w:rsid w:val="00357588"/>
    <w:rsid w:val="003612E2"/>
    <w:rsid w:val="00363B7B"/>
    <w:rsid w:val="0036579D"/>
    <w:rsid w:val="0036734B"/>
    <w:rsid w:val="003846D4"/>
    <w:rsid w:val="00390B5F"/>
    <w:rsid w:val="00393966"/>
    <w:rsid w:val="003A08A0"/>
    <w:rsid w:val="003D0E9F"/>
    <w:rsid w:val="003D6035"/>
    <w:rsid w:val="003E0E62"/>
    <w:rsid w:val="004044C3"/>
    <w:rsid w:val="00421E88"/>
    <w:rsid w:val="00493C3B"/>
    <w:rsid w:val="004B68A7"/>
    <w:rsid w:val="004C5546"/>
    <w:rsid w:val="004D4C36"/>
    <w:rsid w:val="004F64A2"/>
    <w:rsid w:val="00512D32"/>
    <w:rsid w:val="00516D44"/>
    <w:rsid w:val="00537DCE"/>
    <w:rsid w:val="0055581D"/>
    <w:rsid w:val="00582DD9"/>
    <w:rsid w:val="005A4DAE"/>
    <w:rsid w:val="005C3F52"/>
    <w:rsid w:val="005D6EE8"/>
    <w:rsid w:val="005E3C1F"/>
    <w:rsid w:val="005E71C5"/>
    <w:rsid w:val="006052D8"/>
    <w:rsid w:val="00623FCE"/>
    <w:rsid w:val="006577D8"/>
    <w:rsid w:val="00665046"/>
    <w:rsid w:val="006B4B02"/>
    <w:rsid w:val="006D1E30"/>
    <w:rsid w:val="00746FE5"/>
    <w:rsid w:val="00752D46"/>
    <w:rsid w:val="007A0FC5"/>
    <w:rsid w:val="007C476B"/>
    <w:rsid w:val="007C52FD"/>
    <w:rsid w:val="007D4410"/>
    <w:rsid w:val="00834452"/>
    <w:rsid w:val="00843788"/>
    <w:rsid w:val="0086004B"/>
    <w:rsid w:val="00864E41"/>
    <w:rsid w:val="00877234"/>
    <w:rsid w:val="008774E7"/>
    <w:rsid w:val="008A7CE9"/>
    <w:rsid w:val="008B053B"/>
    <w:rsid w:val="008B0E1A"/>
    <w:rsid w:val="008E1A48"/>
    <w:rsid w:val="0097108E"/>
    <w:rsid w:val="009D0EA8"/>
    <w:rsid w:val="009E0C01"/>
    <w:rsid w:val="009E5EEC"/>
    <w:rsid w:val="00A43571"/>
    <w:rsid w:val="00A473C0"/>
    <w:rsid w:val="00A76914"/>
    <w:rsid w:val="00A8477E"/>
    <w:rsid w:val="00AB0F93"/>
    <w:rsid w:val="00AD617E"/>
    <w:rsid w:val="00AE12CC"/>
    <w:rsid w:val="00AE4124"/>
    <w:rsid w:val="00B16C9B"/>
    <w:rsid w:val="00B3295B"/>
    <w:rsid w:val="00B47689"/>
    <w:rsid w:val="00B6694C"/>
    <w:rsid w:val="00B92787"/>
    <w:rsid w:val="00B977CA"/>
    <w:rsid w:val="00BC23C9"/>
    <w:rsid w:val="00C30958"/>
    <w:rsid w:val="00C410A3"/>
    <w:rsid w:val="00C465F7"/>
    <w:rsid w:val="00C55A28"/>
    <w:rsid w:val="00C56A6E"/>
    <w:rsid w:val="00C80E08"/>
    <w:rsid w:val="00C90808"/>
    <w:rsid w:val="00C9143A"/>
    <w:rsid w:val="00CA7092"/>
    <w:rsid w:val="00CB5C92"/>
    <w:rsid w:val="00CB774B"/>
    <w:rsid w:val="00CC7A0A"/>
    <w:rsid w:val="00D41717"/>
    <w:rsid w:val="00D455F6"/>
    <w:rsid w:val="00D55244"/>
    <w:rsid w:val="00D72BA3"/>
    <w:rsid w:val="00D9383C"/>
    <w:rsid w:val="00DB332B"/>
    <w:rsid w:val="00DC04CC"/>
    <w:rsid w:val="00DD0E14"/>
    <w:rsid w:val="00DF2792"/>
    <w:rsid w:val="00DF39E1"/>
    <w:rsid w:val="00E719B7"/>
    <w:rsid w:val="00E82A61"/>
    <w:rsid w:val="00E87368"/>
    <w:rsid w:val="00E9169B"/>
    <w:rsid w:val="00E94B12"/>
    <w:rsid w:val="00E97DD0"/>
    <w:rsid w:val="00EC50EE"/>
    <w:rsid w:val="00EF22D7"/>
    <w:rsid w:val="00EF3087"/>
    <w:rsid w:val="00EF3639"/>
    <w:rsid w:val="00F000F8"/>
    <w:rsid w:val="00F040A5"/>
    <w:rsid w:val="00F05BA5"/>
    <w:rsid w:val="00F20948"/>
    <w:rsid w:val="00F3276D"/>
    <w:rsid w:val="00F34CCB"/>
    <w:rsid w:val="00F42B1C"/>
    <w:rsid w:val="00F61213"/>
    <w:rsid w:val="00FA7CBF"/>
    <w:rsid w:val="00FC4F15"/>
    <w:rsid w:val="00FC511A"/>
    <w:rsid w:val="00FF47B5"/>
    <w:rsid w:val="00FF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39C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6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29F"/>
  </w:style>
  <w:style w:type="paragraph" w:styleId="Heading1">
    <w:name w:val="heading 1"/>
    <w:basedOn w:val="Normal"/>
    <w:link w:val="Heading1Char"/>
    <w:uiPriority w:val="9"/>
    <w:qFormat/>
    <w:rsid w:val="00A8477E"/>
    <w:pPr>
      <w:outlineLvl w:val="0"/>
    </w:pPr>
    <w:rPr>
      <w:rFonts w:asciiTheme="majorHAnsi" w:hAnsiTheme="majorHAnsi"/>
      <w:caps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623F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color w:val="595959" w:themeColor="text1" w:themeTint="A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595959" w:themeColor="text1" w:themeTint="A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F000F8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A8477E"/>
    <w:rPr>
      <w:rFonts w:asciiTheme="majorHAnsi" w:hAnsiTheme="majorHAnsi"/>
      <w:caps/>
      <w:sz w:val="28"/>
      <w:szCs w:val="20"/>
    </w:rPr>
  </w:style>
  <w:style w:type="paragraph" w:styleId="Title">
    <w:name w:val="Title"/>
    <w:basedOn w:val="Normal"/>
    <w:link w:val="TitleChar"/>
    <w:uiPriority w:val="1"/>
    <w:qFormat/>
    <w:rsid w:val="00A8477E"/>
    <w:pPr>
      <w:contextualSpacing/>
    </w:pPr>
    <w:rPr>
      <w:rFonts w:asciiTheme="majorHAnsi" w:eastAsiaTheme="majorEastAsia" w:hAnsiTheme="majorHAnsi" w:cstheme="majorBidi"/>
      <w:b/>
      <w:caps/>
      <w:kern w:val="28"/>
      <w:sz w:val="1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8477E"/>
    <w:rPr>
      <w:rFonts w:asciiTheme="majorHAnsi" w:eastAsiaTheme="majorEastAsia" w:hAnsiTheme="majorHAnsi" w:cstheme="majorBidi"/>
      <w:b/>
      <w:caps/>
      <w:kern w:val="28"/>
      <w:sz w:val="144"/>
      <w:szCs w:val="56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0E14"/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0E14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D0E14"/>
    <w:rPr>
      <w:rFonts w:asciiTheme="majorHAnsi" w:eastAsiaTheme="majorEastAsia" w:hAnsiTheme="majorHAnsi" w:cstheme="majorBidi"/>
      <w:b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E14"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E14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E14"/>
    <w:rPr>
      <w:rFonts w:asciiTheme="majorHAnsi" w:eastAsiaTheme="majorEastAsia" w:hAnsiTheme="majorHAnsi" w:cstheme="majorBidi"/>
      <w:caps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E1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E14"/>
    <w:rPr>
      <w:rFonts w:asciiTheme="majorHAnsi" w:eastAsiaTheme="majorEastAsia" w:hAnsiTheme="majorHAnsi" w:cstheme="majorBidi"/>
      <w:b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E14"/>
    <w:rPr>
      <w:rFonts w:asciiTheme="majorHAnsi" w:eastAsiaTheme="majorEastAsia" w:hAnsiTheme="majorHAnsi" w:cstheme="majorBidi"/>
      <w:i/>
      <w:color w:val="595959" w:themeColor="text1" w:themeTint="A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E14"/>
    <w:rPr>
      <w:rFonts w:asciiTheme="majorHAnsi" w:eastAsiaTheme="majorEastAsia" w:hAnsiTheme="majorHAnsi" w:cstheme="majorBidi"/>
      <w:b/>
      <w:i/>
      <w:iCs/>
      <w:color w:val="595959" w:themeColor="text1" w:themeTint="A6"/>
      <w:szCs w:val="21"/>
    </w:rPr>
  </w:style>
  <w:style w:type="character" w:styleId="PlaceholderText">
    <w:name w:val="Placeholder Text"/>
    <w:basedOn w:val="DefaultParagraphFont"/>
    <w:uiPriority w:val="99"/>
    <w:semiHidden/>
    <w:rsid w:val="00F000F8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rsid w:val="00F6121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E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F61213"/>
  </w:style>
  <w:style w:type="paragraph" w:styleId="BlockText">
    <w:name w:val="Block Text"/>
    <w:basedOn w:val="Normal"/>
    <w:uiPriority w:val="99"/>
    <w:semiHidden/>
    <w:rsid w:val="00F000F8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rsid w:val="00F6121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0E14"/>
  </w:style>
  <w:style w:type="paragraph" w:styleId="BodyText2">
    <w:name w:val="Body Text 2"/>
    <w:basedOn w:val="Normal"/>
    <w:link w:val="BodyText2Char"/>
    <w:uiPriority w:val="99"/>
    <w:semiHidden/>
    <w:rsid w:val="00F6121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0E14"/>
  </w:style>
  <w:style w:type="paragraph" w:styleId="BodyText3">
    <w:name w:val="Body Text 3"/>
    <w:basedOn w:val="Normal"/>
    <w:link w:val="BodyText3Char"/>
    <w:uiPriority w:val="99"/>
    <w:semiHidden/>
    <w:rsid w:val="00F6121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D0E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F61213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D0E14"/>
  </w:style>
  <w:style w:type="paragraph" w:styleId="BodyTextIndent">
    <w:name w:val="Body Text Indent"/>
    <w:basedOn w:val="Normal"/>
    <w:link w:val="BodyTextIndentChar"/>
    <w:uiPriority w:val="99"/>
    <w:semiHidden/>
    <w:rsid w:val="00F6121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D0E14"/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F61213"/>
    <w:pPr>
      <w:spacing w:after="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D0E14"/>
  </w:style>
  <w:style w:type="paragraph" w:styleId="BodyTextIndent2">
    <w:name w:val="Body Text Indent 2"/>
    <w:basedOn w:val="Normal"/>
    <w:link w:val="BodyTextIndent2Char"/>
    <w:uiPriority w:val="99"/>
    <w:semiHidden/>
    <w:rsid w:val="00F6121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D0E14"/>
  </w:style>
  <w:style w:type="paragraph" w:styleId="BodyTextIndent3">
    <w:name w:val="Body Text Indent 3"/>
    <w:basedOn w:val="Normal"/>
    <w:link w:val="BodyTextIndent3Char"/>
    <w:uiPriority w:val="99"/>
    <w:semiHidden/>
    <w:rsid w:val="00F61213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D0E14"/>
    <w:rPr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F61213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F61213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D0E14"/>
  </w:style>
  <w:style w:type="table" w:styleId="ColorfulGrid">
    <w:name w:val="Colorful Grid"/>
    <w:basedOn w:val="TableNormal"/>
    <w:uiPriority w:val="73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F61213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61213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61213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61213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61213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61213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61213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F61213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F61213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F6121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6121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0E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612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0E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F61213"/>
  </w:style>
  <w:style w:type="character" w:customStyle="1" w:styleId="DateChar">
    <w:name w:val="Date Char"/>
    <w:basedOn w:val="DefaultParagraphFont"/>
    <w:link w:val="Date"/>
    <w:uiPriority w:val="99"/>
    <w:semiHidden/>
    <w:rsid w:val="00DD0E14"/>
  </w:style>
  <w:style w:type="paragraph" w:styleId="DocumentMap">
    <w:name w:val="Document Map"/>
    <w:basedOn w:val="Normal"/>
    <w:link w:val="DocumentMapChar"/>
    <w:uiPriority w:val="99"/>
    <w:semiHidden/>
    <w:rsid w:val="00F6121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0E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F6121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D0E14"/>
  </w:style>
  <w:style w:type="character" w:styleId="Emphasis">
    <w:name w:val="Emphasis"/>
    <w:basedOn w:val="DefaultParagraphFont"/>
    <w:uiPriority w:val="20"/>
    <w:semiHidden/>
    <w:qFormat/>
    <w:rsid w:val="00F61213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F6121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F6121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0E14"/>
    <w:rPr>
      <w:szCs w:val="20"/>
    </w:rPr>
  </w:style>
  <w:style w:type="paragraph" w:styleId="EnvelopeAddress">
    <w:name w:val="envelope address"/>
    <w:basedOn w:val="Normal"/>
    <w:uiPriority w:val="99"/>
    <w:semiHidden/>
    <w:rsid w:val="00F6121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F6121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F61213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F6121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F6121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0E14"/>
    <w:rPr>
      <w:szCs w:val="20"/>
    </w:rPr>
  </w:style>
  <w:style w:type="table" w:styleId="GridTable1Light">
    <w:name w:val="Grid Table 1 Light"/>
    <w:basedOn w:val="TableNormal"/>
    <w:uiPriority w:val="46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612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612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612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612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6121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6121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612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612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612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612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6121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6121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F61213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rsid w:val="00F61213"/>
  </w:style>
  <w:style w:type="paragraph" w:styleId="HTMLAddress">
    <w:name w:val="HTML Address"/>
    <w:basedOn w:val="Normal"/>
    <w:link w:val="HTMLAddressChar"/>
    <w:uiPriority w:val="99"/>
    <w:semiHidden/>
    <w:rsid w:val="00F6121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D0E14"/>
    <w:rPr>
      <w:i/>
      <w:iCs/>
    </w:rPr>
  </w:style>
  <w:style w:type="character" w:styleId="HTMLCite">
    <w:name w:val="HTML Cite"/>
    <w:basedOn w:val="DefaultParagraphFont"/>
    <w:uiPriority w:val="99"/>
    <w:semiHidden/>
    <w:rsid w:val="00F61213"/>
    <w:rPr>
      <w:i/>
      <w:iCs/>
    </w:rPr>
  </w:style>
  <w:style w:type="character" w:styleId="HTMLCode">
    <w:name w:val="HTML Code"/>
    <w:basedOn w:val="DefaultParagraphFont"/>
    <w:uiPriority w:val="99"/>
    <w:semiHidden/>
    <w:rsid w:val="00F6121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F61213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F6121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F6121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E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F6121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F6121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F61213"/>
    <w:rPr>
      <w:i/>
      <w:iCs/>
    </w:rPr>
  </w:style>
  <w:style w:type="character" w:styleId="Hyperlink">
    <w:name w:val="Hyperlink"/>
    <w:basedOn w:val="DefaultParagraphFont"/>
    <w:uiPriority w:val="99"/>
    <w:semiHidden/>
    <w:rsid w:val="00F61213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F6121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F6121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F6121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F6121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F6121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F6121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F6121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F6121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F6121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F6121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F000F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000F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D0E14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612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612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612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612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612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6121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6121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F61213"/>
  </w:style>
  <w:style w:type="paragraph" w:styleId="List">
    <w:name w:val="List"/>
    <w:basedOn w:val="Normal"/>
    <w:uiPriority w:val="99"/>
    <w:semiHidden/>
    <w:rsid w:val="00F61213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F61213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F61213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F61213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F61213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rsid w:val="00F6121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F6121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F6121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F6121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F6121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F61213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F61213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F61213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F61213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F61213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rsid w:val="00F6121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F6121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F6121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F6121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F6121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F6121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612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612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612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612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612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612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612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612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612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612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612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6121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6121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6121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612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612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612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612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6121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6121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612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0E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F612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F61213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F6121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0E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F6121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rsid w:val="00F6121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F6121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F6121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0E14"/>
  </w:style>
  <w:style w:type="character" w:styleId="PageNumber">
    <w:name w:val="page number"/>
    <w:basedOn w:val="DefaultParagraphFont"/>
    <w:uiPriority w:val="99"/>
    <w:semiHidden/>
    <w:rsid w:val="00F61213"/>
  </w:style>
  <w:style w:type="table" w:styleId="PlainTable1">
    <w:name w:val="Plain Table 1"/>
    <w:basedOn w:val="TableNormal"/>
    <w:uiPriority w:val="41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612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612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6121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F6121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0E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F6121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D0E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F6121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0E14"/>
  </w:style>
  <w:style w:type="paragraph" w:styleId="Signature">
    <w:name w:val="Signature"/>
    <w:basedOn w:val="Normal"/>
    <w:link w:val="SignatureChar"/>
    <w:uiPriority w:val="99"/>
    <w:semiHidden/>
    <w:rsid w:val="00F61213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D0E14"/>
  </w:style>
  <w:style w:type="character" w:customStyle="1" w:styleId="SmartHyperlink1">
    <w:name w:val="Smart Hyperlink1"/>
    <w:basedOn w:val="DefaultParagraphFont"/>
    <w:uiPriority w:val="99"/>
    <w:semiHidden/>
    <w:rsid w:val="00F61213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F6121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F61213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D0E14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qFormat/>
    <w:rsid w:val="00F6121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F6121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6121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6121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6121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6121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6121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6121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6121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6121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6121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6121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6121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6121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6121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6121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6121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6121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6121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612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6121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6121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6121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612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612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6121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6121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612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6121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6121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6121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612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612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6121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6121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6121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F6121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F6121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F612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6121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6121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612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6121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F6121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61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6121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6121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F6121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F6121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F6121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F6121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F6121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F6121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F6121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F6121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F6121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F6121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F6121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F61213"/>
    <w:pPr>
      <w:keepNext/>
      <w:keepLines/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F000F8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MLS\AppData\Local\Microsoft\Office\16.0\DTS\en-US%7b2105ABC8-C71E-40F1-BCA3-EBD623706227%7d\%7b12D8F332-12A2-4FCE-A25C-75C0BE642DDA%7dtf16392559_win32.dotx" TargetMode="External"/></Relationships>
</file>

<file path=word/theme/theme1.xml><?xml version="1.0" encoding="utf-8"?>
<a:theme xmlns:a="http://schemas.openxmlformats.org/drawingml/2006/main" name="Fax Standard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45">
      <a:majorFont>
        <a:latin typeface="Aharoni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D168AC-250F-48DA-9C4A-618EDD3C8A7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5F74E10-859A-4F78-84E6-F6B715531E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2C2BAC-F0A7-43E0-99F0-B8DDCE421E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{12D8F332-12A2-4FCE-A25C-75C0BE642DDA}tf16392559_win32</Template>
  <TotalTime>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2024-07-01T06:24:00Z</dcterms:created>
  <dcterms:modified xsi:type="dcterms:W3CDTF">2024-09-13T19:32:00Z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